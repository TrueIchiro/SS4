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2E8E" w:rsidRDefault="00393F36" w:rsidP="00393F36">
      <w:pPr>
        <w:pStyle w:val="berschrift1"/>
      </w:pPr>
      <w:r>
        <w:t>XML4UE – Übung 0</w:t>
      </w:r>
      <w:r w:rsidR="009E4AF9">
        <w:t>1</w:t>
      </w:r>
    </w:p>
    <w:p w:rsidR="00393F36" w:rsidRDefault="00393F36" w:rsidP="00393F36"/>
    <w:p w:rsidR="00393F36" w:rsidRDefault="00393F36" w:rsidP="00393F36">
      <w:r>
        <w:t xml:space="preserve">Gesamter Aufwand in Stunden: </w:t>
      </w:r>
      <w:r w:rsidR="009E4AF9">
        <w:t>5h</w:t>
      </w:r>
    </w:p>
    <w:p w:rsidR="009E4AF9" w:rsidRDefault="009E4AF9" w:rsidP="00393F36"/>
    <w:p w:rsidR="009E4AF9" w:rsidRDefault="009E4AF9" w:rsidP="00393F36">
      <w:r>
        <w:t>Anmerkung: Über die einzelnen Beispiele hinweg</w:t>
      </w:r>
      <w:bookmarkStart w:id="0" w:name="_GoBack"/>
      <w:bookmarkEnd w:id="0"/>
      <w:r>
        <w:t xml:space="preserve"> hat sich das XML-Dokument, beziehungsweise die DTD verändert. Ich habe diese Veränderungen nicht an die älteren Versionen angepasst, weil ich mir dachte, dass dies Sinn und Zweck der Übung wäre</w:t>
      </w:r>
      <w:proofErr w:type="gramStart"/>
      <w:r>
        <w:t xml:space="preserve">! </w:t>
      </w:r>
      <w:proofErr w:type="gramEnd"/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:rsidR="009E4AF9" w:rsidRDefault="009E4AF9" w:rsidP="00393F36">
      <w:r>
        <w:t>Sollte dies nicht der Fall sein, bitte ich um Entschuldigung. Ich werde es dann beim nächsten Mal einhalten!</w:t>
      </w:r>
    </w:p>
    <w:p w:rsidR="00333D37" w:rsidRPr="00393F36" w:rsidRDefault="00333D37" w:rsidP="00393F36"/>
    <w:sectPr w:rsidR="00333D37" w:rsidRPr="00393F36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E6D67" w:rsidRDefault="003E6D67" w:rsidP="00393F36">
      <w:pPr>
        <w:spacing w:after="0" w:line="240" w:lineRule="auto"/>
      </w:pPr>
      <w:r>
        <w:separator/>
      </w:r>
    </w:p>
  </w:endnote>
  <w:endnote w:type="continuationSeparator" w:id="0">
    <w:p w:rsidR="003E6D67" w:rsidRDefault="003E6D67" w:rsidP="00393F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E6D67" w:rsidRDefault="003E6D67" w:rsidP="00393F36">
      <w:pPr>
        <w:spacing w:after="0" w:line="240" w:lineRule="auto"/>
      </w:pPr>
      <w:r>
        <w:separator/>
      </w:r>
    </w:p>
  </w:footnote>
  <w:footnote w:type="continuationSeparator" w:id="0">
    <w:p w:rsidR="003E6D67" w:rsidRDefault="003E6D67" w:rsidP="00393F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3F36" w:rsidRDefault="00393F36">
    <w:pPr>
      <w:pStyle w:val="Kopfzeile"/>
    </w:pPr>
    <w:r>
      <w:t>S1710458025</w:t>
    </w:r>
    <w:r>
      <w:tab/>
      <w:t xml:space="preserve">Lisa </w:t>
    </w:r>
    <w:proofErr w:type="spellStart"/>
    <w:r>
      <w:t>Niedermayr</w:t>
    </w:r>
    <w:proofErr w:type="spellEnd"/>
    <w:r>
      <w:tab/>
      <w:t>Gruppe 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F36"/>
    <w:rsid w:val="00333D37"/>
    <w:rsid w:val="00393F36"/>
    <w:rsid w:val="003E6D67"/>
    <w:rsid w:val="006C29E8"/>
    <w:rsid w:val="007166F2"/>
    <w:rsid w:val="009B1960"/>
    <w:rsid w:val="009E4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B71A9C"/>
  <w15:chartTrackingRefBased/>
  <w15:docId w15:val="{78859246-CD53-4FE9-82BA-585F5ACBA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A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6C29E8"/>
    <w:rPr>
      <w:rFonts w:ascii="Candara" w:hAnsi="Candara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393F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93F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fzeile">
    <w:name w:val="header"/>
    <w:basedOn w:val="Standard"/>
    <w:link w:val="KopfzeileZchn"/>
    <w:uiPriority w:val="99"/>
    <w:unhideWhenUsed/>
    <w:rsid w:val="00393F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93F36"/>
    <w:rPr>
      <w:rFonts w:ascii="Candara" w:hAnsi="Candara"/>
      <w:sz w:val="24"/>
    </w:rPr>
  </w:style>
  <w:style w:type="paragraph" w:styleId="Fuzeile">
    <w:name w:val="footer"/>
    <w:basedOn w:val="Standard"/>
    <w:link w:val="FuzeileZchn"/>
    <w:uiPriority w:val="99"/>
    <w:unhideWhenUsed/>
    <w:rsid w:val="00393F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93F36"/>
    <w:rPr>
      <w:rFonts w:ascii="Candara" w:hAnsi="Candara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XML4UE01.docx</Template>
  <TotalTime>0</TotalTime>
  <Pages>1</Pages>
  <Words>55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Ichiro Akuma</dc:creator>
  <cp:keywords/>
  <dc:description/>
  <cp:lastModifiedBy>Ichiro Akuma</cp:lastModifiedBy>
  <cp:revision>2</cp:revision>
  <dcterms:created xsi:type="dcterms:W3CDTF">2019-03-11T09:11:00Z</dcterms:created>
  <dcterms:modified xsi:type="dcterms:W3CDTF">2019-03-11T09:11:00Z</dcterms:modified>
</cp:coreProperties>
</file>