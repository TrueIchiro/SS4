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Pr="00344AF1" w:rsidRDefault="00344AF1" w:rsidP="00393F36">
      <w:pPr>
        <w:pStyle w:val="berschrift1"/>
        <w:rPr>
          <w:sz w:val="48"/>
        </w:rPr>
      </w:pPr>
      <w:r w:rsidRPr="00344AF1">
        <w:rPr>
          <w:sz w:val="48"/>
        </w:rPr>
        <w:t>STA4UE03</w:t>
      </w:r>
      <w:bookmarkStart w:id="0" w:name="_GoBack"/>
      <w:bookmarkEnd w:id="0"/>
    </w:p>
    <w:p w:rsidR="00333D37" w:rsidRDefault="00333D37" w:rsidP="00393F36"/>
    <w:p w:rsidR="00344AF1" w:rsidRDefault="00344AF1" w:rsidP="00393F36">
      <w:r>
        <w:t>Verteilung A</w:t>
      </w:r>
    </w:p>
    <w:p w:rsidR="00344AF1" w:rsidRDefault="00344AF1" w:rsidP="00393F36">
      <w:r>
        <w:rPr>
          <w:noProof/>
        </w:rPr>
        <w:drawing>
          <wp:inline distT="0" distB="0" distL="0" distR="0" wp14:anchorId="01C7493D" wp14:editId="2F24B654">
            <wp:extent cx="5715000" cy="3448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F1" w:rsidRDefault="00344AF1" w:rsidP="00393F36">
      <w:r>
        <w:t>Arithmetisches Mittel: 18,5</w:t>
      </w:r>
    </w:p>
    <w:p w:rsidR="00344AF1" w:rsidRDefault="00344AF1" w:rsidP="00393F36">
      <w:r>
        <w:t>Varianz: 6</w:t>
      </w:r>
    </w:p>
    <w:p w:rsidR="00611BC6" w:rsidRPr="00611BC6" w:rsidRDefault="00344AF1" w:rsidP="00611BC6">
      <w:pPr>
        <w:rPr>
          <w:rFonts w:ascii="Calibri" w:eastAsia="Times New Roman" w:hAnsi="Calibri" w:cs="Calibri"/>
          <w:color w:val="000000"/>
          <w:sz w:val="22"/>
        </w:rPr>
      </w:pPr>
      <w:r>
        <w:t xml:space="preserve">Schiefe: </w:t>
      </w:r>
      <w:r w:rsidR="00611BC6" w:rsidRPr="00611BC6">
        <w:rPr>
          <w:rFonts w:ascii="Calibri" w:eastAsia="Times New Roman" w:hAnsi="Calibri" w:cs="Calibri"/>
          <w:color w:val="000000"/>
          <w:sz w:val="22"/>
        </w:rPr>
        <w:t>-0,22</w:t>
      </w:r>
    </w:p>
    <w:p w:rsidR="00344AF1" w:rsidRDefault="00344AF1" w:rsidP="00393F36"/>
    <w:p w:rsidR="00344AF1" w:rsidRDefault="00344AF1" w:rsidP="00393F36"/>
    <w:p w:rsidR="00344AF1" w:rsidRDefault="00344AF1">
      <w:r>
        <w:br w:type="page"/>
      </w:r>
    </w:p>
    <w:p w:rsidR="00344AF1" w:rsidRDefault="00344AF1" w:rsidP="00393F36">
      <w:r>
        <w:lastRenderedPageBreak/>
        <w:t>Verteilung B</w:t>
      </w:r>
    </w:p>
    <w:p w:rsidR="00344AF1" w:rsidRDefault="00344AF1" w:rsidP="00393F36">
      <w:r>
        <w:rPr>
          <w:noProof/>
        </w:rPr>
        <w:drawing>
          <wp:inline distT="0" distB="0" distL="0" distR="0" wp14:anchorId="6EAD0E22" wp14:editId="5F6F8251">
            <wp:extent cx="5731510" cy="3446780"/>
            <wp:effectExtent l="0" t="0" r="254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F1" w:rsidRDefault="00344AF1" w:rsidP="00344AF1">
      <w:r>
        <w:t>Arithmetisches Mittel: 18,5</w:t>
      </w:r>
    </w:p>
    <w:p w:rsidR="00344AF1" w:rsidRDefault="00344AF1" w:rsidP="00344AF1">
      <w:r>
        <w:t>Varianz: 6</w:t>
      </w:r>
    </w:p>
    <w:p w:rsidR="00611BC6" w:rsidRPr="00611BC6" w:rsidRDefault="00344AF1" w:rsidP="00611BC6">
      <w:pPr>
        <w:rPr>
          <w:rFonts w:ascii="Calibri" w:eastAsia="Times New Roman" w:hAnsi="Calibri" w:cs="Calibri"/>
          <w:color w:val="000000"/>
          <w:sz w:val="22"/>
        </w:rPr>
      </w:pPr>
      <w:r>
        <w:t xml:space="preserve">Schiefe: </w:t>
      </w:r>
      <w:r w:rsidR="00611BC6" w:rsidRPr="00611BC6">
        <w:rPr>
          <w:rFonts w:ascii="Calibri" w:eastAsia="Times New Roman" w:hAnsi="Calibri" w:cs="Calibri"/>
          <w:color w:val="000000"/>
          <w:sz w:val="22"/>
        </w:rPr>
        <w:t>1,50278674</w:t>
      </w:r>
    </w:p>
    <w:p w:rsidR="00344AF1" w:rsidRDefault="00344AF1" w:rsidP="00344AF1"/>
    <w:p w:rsidR="00344AF1" w:rsidRDefault="00344AF1" w:rsidP="00393F36"/>
    <w:p w:rsidR="00344AF1" w:rsidRDefault="00344AF1">
      <w:r>
        <w:br w:type="page"/>
      </w:r>
    </w:p>
    <w:p w:rsidR="00344AF1" w:rsidRDefault="00344AF1" w:rsidP="00393F36">
      <w:r>
        <w:lastRenderedPageBreak/>
        <w:t>Verteilung C</w:t>
      </w:r>
    </w:p>
    <w:p w:rsidR="00344AF1" w:rsidRDefault="00344AF1" w:rsidP="00393F36">
      <w:r>
        <w:rPr>
          <w:noProof/>
        </w:rPr>
        <w:drawing>
          <wp:inline distT="0" distB="0" distL="0" distR="0" wp14:anchorId="3082CF3A" wp14:editId="390969B9">
            <wp:extent cx="5731510" cy="3422015"/>
            <wp:effectExtent l="0" t="0" r="254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F1" w:rsidRDefault="00344AF1" w:rsidP="00344AF1">
      <w:r>
        <w:t>Arithmetisches Mittel: 18,5</w:t>
      </w:r>
    </w:p>
    <w:p w:rsidR="00344AF1" w:rsidRDefault="00344AF1" w:rsidP="00344AF1">
      <w:r>
        <w:t>Varianz: 6</w:t>
      </w:r>
    </w:p>
    <w:p w:rsidR="00344AF1" w:rsidRPr="00611BC6" w:rsidRDefault="00344AF1" w:rsidP="00344AF1">
      <w:pPr>
        <w:rPr>
          <w:rFonts w:ascii="Calibri" w:eastAsia="Times New Roman" w:hAnsi="Calibri" w:cs="Calibri"/>
          <w:color w:val="000000"/>
          <w:sz w:val="22"/>
        </w:rPr>
      </w:pPr>
      <w:r>
        <w:t xml:space="preserve">Schiefe: </w:t>
      </w:r>
      <w:r w:rsidR="00611BC6" w:rsidRPr="00611BC6">
        <w:rPr>
          <w:rFonts w:ascii="Calibri" w:eastAsia="Times New Roman" w:hAnsi="Calibri" w:cs="Calibri"/>
          <w:color w:val="000000"/>
          <w:sz w:val="22"/>
        </w:rPr>
        <w:t>0,9984553</w:t>
      </w:r>
    </w:p>
    <w:sectPr w:rsidR="00344AF1" w:rsidRPr="00611BC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2DA" w:rsidRDefault="006462DA" w:rsidP="00393F36">
      <w:pPr>
        <w:spacing w:after="0" w:line="240" w:lineRule="auto"/>
      </w:pPr>
      <w:r>
        <w:separator/>
      </w:r>
    </w:p>
  </w:endnote>
  <w:endnote w:type="continuationSeparator" w:id="0">
    <w:p w:rsidR="006462DA" w:rsidRDefault="006462DA" w:rsidP="0039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2DA" w:rsidRDefault="006462DA" w:rsidP="00393F36">
      <w:pPr>
        <w:spacing w:after="0" w:line="240" w:lineRule="auto"/>
      </w:pPr>
      <w:r>
        <w:separator/>
      </w:r>
    </w:p>
  </w:footnote>
  <w:footnote w:type="continuationSeparator" w:id="0">
    <w:p w:rsidR="006462DA" w:rsidRDefault="006462DA" w:rsidP="00393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F36" w:rsidRDefault="00393F36">
    <w:pPr>
      <w:pStyle w:val="Kopfzeile"/>
    </w:pPr>
    <w:r>
      <w:t>S1710458025</w:t>
    </w:r>
    <w:r>
      <w:tab/>
      <w:t xml:space="preserve">Lisa </w:t>
    </w:r>
    <w:proofErr w:type="spellStart"/>
    <w:r>
      <w:t>Niedermayr</w:t>
    </w:r>
    <w:proofErr w:type="spellEnd"/>
    <w:r>
      <w:tab/>
    </w:r>
    <w:r w:rsidR="00344AF1">
      <w:t>MBI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F1"/>
    <w:rsid w:val="00333D37"/>
    <w:rsid w:val="00344AF1"/>
    <w:rsid w:val="00393F36"/>
    <w:rsid w:val="00611BC6"/>
    <w:rsid w:val="006462DA"/>
    <w:rsid w:val="006C29E8"/>
    <w:rsid w:val="007166F2"/>
    <w:rsid w:val="009B1960"/>
    <w:rsid w:val="00EB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789C"/>
  <w15:chartTrackingRefBased/>
  <w15:docId w15:val="{72B6878E-A35C-497B-99AA-22C21C69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F36"/>
    <w:rPr>
      <w:rFonts w:ascii="Candara" w:hAnsi="Candar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F36"/>
    <w:rPr>
      <w:rFonts w:ascii="Candara" w:hAnsi="Candara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4A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4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hir\Documents\Benutzerdefinierte%20Office-Vorlagen\XML4U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XML4UE.dotx</Template>
  <TotalTime>0</TotalTime>
  <Pages>3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1</cp:revision>
  <dcterms:created xsi:type="dcterms:W3CDTF">2019-03-19T10:24:00Z</dcterms:created>
  <dcterms:modified xsi:type="dcterms:W3CDTF">2019-03-19T10:36:00Z</dcterms:modified>
</cp:coreProperties>
</file>