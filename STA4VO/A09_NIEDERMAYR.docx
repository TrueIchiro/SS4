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AB14F9" w:rsidP="00393F36">
      <w:pPr>
        <w:pStyle w:val="berschrift1"/>
      </w:pPr>
      <w:r>
        <w:t>STA4</w:t>
      </w:r>
      <w:r w:rsidR="00393F36">
        <w:t xml:space="preserve"> – </w:t>
      </w:r>
      <w:r>
        <w:t>A</w:t>
      </w:r>
      <w:r w:rsidR="0093355B">
        <w:t>09</w:t>
      </w:r>
      <w:bookmarkStart w:id="0" w:name="_GoBack"/>
      <w:bookmarkEnd w:id="0"/>
    </w:p>
    <w:p w:rsidR="00520D40" w:rsidRDefault="00520D40" w:rsidP="00520D40"/>
    <w:tbl>
      <w:tblPr>
        <w:tblW w:w="78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3"/>
        <w:gridCol w:w="2633"/>
        <w:gridCol w:w="2633"/>
      </w:tblGrid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Zahlen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Varianz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Exzess</w:t>
            </w: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80,00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100,45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1,43</w:t>
            </w: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92,50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94,00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97,00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99,00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101,00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103,00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106,00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107,50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E34" w:rsidRPr="00AC3E34" w:rsidTr="00AC3E34">
        <w:trPr>
          <w:trHeight w:val="26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C3E34">
              <w:rPr>
                <w:rFonts w:ascii="Calibri" w:eastAsia="Times New Roman" w:hAnsi="Calibri" w:cs="Calibri"/>
                <w:color w:val="000000"/>
                <w:sz w:val="22"/>
              </w:rPr>
              <w:t>120,00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E34" w:rsidRPr="00AC3E34" w:rsidRDefault="00AC3E34" w:rsidP="00AC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0D40" w:rsidRPr="00520D40" w:rsidRDefault="00520D40" w:rsidP="00520D40"/>
    <w:p w:rsidR="00393F36" w:rsidRDefault="00393F36" w:rsidP="00393F36"/>
    <w:p w:rsidR="00333D37" w:rsidRPr="00393F36" w:rsidRDefault="00333D37" w:rsidP="00393F36"/>
    <w:sectPr w:rsidR="00333D37" w:rsidRPr="00393F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6B9" w:rsidRDefault="000866B9" w:rsidP="00393F36">
      <w:pPr>
        <w:spacing w:after="0" w:line="240" w:lineRule="auto"/>
      </w:pPr>
      <w:r>
        <w:separator/>
      </w:r>
    </w:p>
  </w:endnote>
  <w:endnote w:type="continuationSeparator" w:id="0">
    <w:p w:rsidR="000866B9" w:rsidRDefault="000866B9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6B9" w:rsidRDefault="000866B9" w:rsidP="00393F36">
      <w:pPr>
        <w:spacing w:after="0" w:line="240" w:lineRule="auto"/>
      </w:pPr>
      <w:r>
        <w:separator/>
      </w:r>
    </w:p>
  </w:footnote>
  <w:footnote w:type="continuationSeparator" w:id="0">
    <w:p w:rsidR="000866B9" w:rsidRDefault="000866B9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</w:r>
    <w:r w:rsidR="00AB14F9">
      <w:t>MBI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0"/>
    <w:rsid w:val="000866B9"/>
    <w:rsid w:val="00261757"/>
    <w:rsid w:val="00333D37"/>
    <w:rsid w:val="00393F36"/>
    <w:rsid w:val="00520D40"/>
    <w:rsid w:val="006C29E8"/>
    <w:rsid w:val="007166F2"/>
    <w:rsid w:val="0087465B"/>
    <w:rsid w:val="0093355B"/>
    <w:rsid w:val="009B1960"/>
    <w:rsid w:val="00AB14F9"/>
    <w:rsid w:val="00AC3E34"/>
    <w:rsid w:val="00EB5021"/>
    <w:rsid w:val="00F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3653"/>
  <w15:chartTrackingRefBased/>
  <w15:docId w15:val="{740703AA-8FFD-4D45-9269-3A72F3A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\Documents\Benutzerdefinierte%20Office-Vorlagen\STA4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STA4.dotx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4</cp:revision>
  <dcterms:created xsi:type="dcterms:W3CDTF">2019-04-02T10:32:00Z</dcterms:created>
  <dcterms:modified xsi:type="dcterms:W3CDTF">2019-04-02T10:33:00Z</dcterms:modified>
</cp:coreProperties>
</file>