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AB14F9" w:rsidP="00393F36">
      <w:pPr>
        <w:pStyle w:val="berschrift1"/>
      </w:pPr>
      <w:r>
        <w:t>STA4</w:t>
      </w:r>
      <w:r w:rsidR="00393F36">
        <w:t xml:space="preserve"> – </w:t>
      </w:r>
      <w:r>
        <w:t>A</w:t>
      </w:r>
      <w:r w:rsidR="00520D40">
        <w:t>1</w:t>
      </w:r>
      <w:r w:rsidR="00F24168">
        <w:t>0</w:t>
      </w:r>
      <w:bookmarkStart w:id="0" w:name="_GoBack"/>
      <w:bookmarkEnd w:id="0"/>
    </w:p>
    <w:p w:rsidR="00520D40" w:rsidRDefault="00520D40" w:rsidP="00520D40"/>
    <w:tbl>
      <w:tblPr>
        <w:tblW w:w="72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</w:tblGrid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Zahlen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Varianz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Exzess</w:t>
            </w: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87,00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100,60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F24168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r w:rsidR="00520D40" w:rsidRPr="00520D40">
              <w:rPr>
                <w:rFonts w:ascii="Calibri" w:eastAsia="Times New Roman" w:hAnsi="Calibri" w:cs="Calibri"/>
                <w:color w:val="000000"/>
                <w:sz w:val="22"/>
              </w:rPr>
              <w:t>2,25360292</w:t>
            </w: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89,00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90,00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92,00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93,00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107,00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108,00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110,00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111,00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0D40" w:rsidRPr="00520D40" w:rsidTr="00F24168">
        <w:trPr>
          <w:trHeight w:val="304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0D40">
              <w:rPr>
                <w:rFonts w:ascii="Calibri" w:eastAsia="Times New Roman" w:hAnsi="Calibri" w:cs="Calibri"/>
                <w:color w:val="000000"/>
                <w:sz w:val="22"/>
              </w:rPr>
              <w:t>113,00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D40" w:rsidRPr="00520D40" w:rsidRDefault="00520D40" w:rsidP="00520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0D40" w:rsidRPr="00520D40" w:rsidRDefault="00520D40" w:rsidP="00520D40"/>
    <w:p w:rsidR="00393F36" w:rsidRDefault="00393F36" w:rsidP="00393F36"/>
    <w:p w:rsidR="00333D37" w:rsidRPr="00393F36" w:rsidRDefault="00333D37" w:rsidP="00393F36"/>
    <w:sectPr w:rsidR="00333D37" w:rsidRPr="00393F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5E8" w:rsidRDefault="00CC65E8" w:rsidP="00393F36">
      <w:pPr>
        <w:spacing w:after="0" w:line="240" w:lineRule="auto"/>
      </w:pPr>
      <w:r>
        <w:separator/>
      </w:r>
    </w:p>
  </w:endnote>
  <w:endnote w:type="continuationSeparator" w:id="0">
    <w:p w:rsidR="00CC65E8" w:rsidRDefault="00CC65E8" w:rsidP="003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5E8" w:rsidRDefault="00CC65E8" w:rsidP="00393F36">
      <w:pPr>
        <w:spacing w:after="0" w:line="240" w:lineRule="auto"/>
      </w:pPr>
      <w:r>
        <w:separator/>
      </w:r>
    </w:p>
  </w:footnote>
  <w:footnote w:type="continuationSeparator" w:id="0">
    <w:p w:rsidR="00CC65E8" w:rsidRDefault="00CC65E8" w:rsidP="003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F36" w:rsidRDefault="00393F36">
    <w:pPr>
      <w:pStyle w:val="Kopfzeile"/>
    </w:pPr>
    <w:r>
      <w:t>S1710458025</w:t>
    </w:r>
    <w:r>
      <w:tab/>
      <w:t xml:space="preserve">Lisa </w:t>
    </w:r>
    <w:proofErr w:type="spellStart"/>
    <w:r>
      <w:t>Niedermayr</w:t>
    </w:r>
    <w:proofErr w:type="spellEnd"/>
    <w:r>
      <w:tab/>
    </w:r>
    <w:r w:rsidR="00AB14F9">
      <w:t>MBI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40"/>
    <w:rsid w:val="00261757"/>
    <w:rsid w:val="00333D37"/>
    <w:rsid w:val="00393F36"/>
    <w:rsid w:val="00520D40"/>
    <w:rsid w:val="006C29E8"/>
    <w:rsid w:val="007166F2"/>
    <w:rsid w:val="009B1960"/>
    <w:rsid w:val="00AB14F9"/>
    <w:rsid w:val="00BC6189"/>
    <w:rsid w:val="00CC65E8"/>
    <w:rsid w:val="00EB5021"/>
    <w:rsid w:val="00F24168"/>
    <w:rsid w:val="00F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69FE"/>
  <w15:chartTrackingRefBased/>
  <w15:docId w15:val="{740703AA-8FFD-4D45-9269-3A72F3A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36"/>
    <w:rPr>
      <w:rFonts w:ascii="Candara" w:hAnsi="Candar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36"/>
    <w:rPr>
      <w:rFonts w:ascii="Candara" w:hAnsi="Candar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\Documents\Benutzerdefinierte%20Office-Vorlagen\STA4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STA4.dotx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3</cp:revision>
  <dcterms:created xsi:type="dcterms:W3CDTF">2019-04-02T10:30:00Z</dcterms:created>
  <dcterms:modified xsi:type="dcterms:W3CDTF">2019-04-02T10:33:00Z</dcterms:modified>
</cp:coreProperties>
</file>